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1760865497"/>
        <w:placeholder>
          <w:docPart w:val="D7884117681AF841A6FEFE5FAD5B71C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83244DD" w14:textId="77777777" w:rsidR="00AC6117" w:rsidRDefault="00213CE5">
          <w:pPr>
            <w:pStyle w:val="Name"/>
          </w:pPr>
          <w:r>
            <w:t>Stephen thomas</w:t>
          </w:r>
        </w:p>
      </w:sdtContent>
    </w:sdt>
    <w:p w14:paraId="5B889066" w14:textId="77777777" w:rsidR="00F72272" w:rsidRDefault="00213CE5">
      <w:pPr>
        <w:pStyle w:val="SenderContactInfo"/>
      </w:pPr>
      <w:r>
        <w:t>2401 S Apple St., Apt G207</w:t>
      </w:r>
      <w:r w:rsidR="0048751C">
        <w:t xml:space="preserve"> | </w:t>
      </w:r>
      <w:r>
        <w:t>208 789 9948</w:t>
      </w:r>
      <w:r w:rsidR="0048751C">
        <w:t xml:space="preserve"> | </w:t>
      </w:r>
      <w:r>
        <w:t>stephenthomas2018@gmail.com</w:t>
      </w:r>
    </w:p>
    <w:p w14:paraId="21188926" w14:textId="77777777" w:rsidR="00F72272" w:rsidRDefault="00213CE5">
      <w:pPr>
        <w:pStyle w:val="Date"/>
      </w:pPr>
      <w:r>
        <w:t>29 November 2017</w:t>
      </w:r>
    </w:p>
    <w:sdt>
      <w:sdtPr>
        <w:alias w:val="Enter Recipient Name:"/>
        <w:tag w:val="Enter Recipient Name:"/>
        <w:id w:val="696896679"/>
        <w:placeholder>
          <w:docPart w:val="F9C61C7F79FCE441A43E5BABCC35059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45524674" w14:textId="77777777" w:rsidR="00F72272" w:rsidRDefault="00213CE5">
          <w:pPr>
            <w:pStyle w:val="RecipientContactInfo"/>
          </w:pPr>
          <w:r>
            <w:t>Hiring Manager</w:t>
          </w:r>
        </w:p>
      </w:sdtContent>
    </w:sdt>
    <w:p w14:paraId="0065AD35" w14:textId="77777777" w:rsidR="0048751C" w:rsidRDefault="00213CE5">
      <w:pPr>
        <w:pStyle w:val="RecipientContactInfo"/>
      </w:pPr>
      <w:r>
        <w:t>Citrine Informatics</w:t>
      </w:r>
    </w:p>
    <w:p w14:paraId="57B26E4B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C346CD15C8825145B58C3C557F9A91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13CE5">
            <w:t>Hiring Manager</w:t>
          </w:r>
        </w:sdtContent>
      </w:sdt>
      <w:r>
        <w:t>:</w:t>
      </w:r>
    </w:p>
    <w:p w14:paraId="733E1B3F" w14:textId="77777777" w:rsidR="00F72272" w:rsidRDefault="00213CE5" w:rsidP="00213CE5">
      <w:r>
        <w:t xml:space="preserve">Thank you for the opportunity to apply for the </w:t>
      </w:r>
      <w:r w:rsidRPr="009D4B86">
        <w:rPr>
          <w:b/>
        </w:rPr>
        <w:t>Scientific Software Engineer</w:t>
      </w:r>
      <w:r>
        <w:t xml:space="preserve"> role at your company. </w:t>
      </w:r>
      <w:r w:rsidR="009D4B86">
        <w:t xml:space="preserve">I was referred to this job posting by </w:t>
      </w:r>
      <w:r w:rsidR="009D4B86" w:rsidRPr="00FF3AB6">
        <w:rPr>
          <w:b/>
        </w:rPr>
        <w:t>Dr. Julia Ling</w:t>
      </w:r>
      <w:r w:rsidR="009D4B86">
        <w:t xml:space="preserve"> at your company. </w:t>
      </w:r>
      <w:r w:rsidR="00A76DAE">
        <w:t xml:space="preserve">After carefully reviewing the job description, I am certain that I have the necessary skills necessary to do the job </w:t>
      </w:r>
      <w:r w:rsidR="00C063FB">
        <w:t xml:space="preserve">well </w:t>
      </w:r>
      <w:r w:rsidR="00A76DAE">
        <w:t xml:space="preserve">and </w:t>
      </w:r>
      <w:r w:rsidR="00C063FB">
        <w:t>matching career aspirations.</w:t>
      </w:r>
    </w:p>
    <w:p w14:paraId="30A82C9C" w14:textId="77777777" w:rsidR="00C063FB" w:rsidRDefault="00C063FB" w:rsidP="00213CE5">
      <w:r>
        <w:t>I am a har</w:t>
      </w:r>
      <w:bookmarkStart w:id="0" w:name="_GoBack"/>
      <w:bookmarkEnd w:id="0"/>
      <w:r>
        <w:t xml:space="preserve">d-working </w:t>
      </w:r>
      <w:r w:rsidR="00A32C89">
        <w:t xml:space="preserve">PhD student </w:t>
      </w:r>
      <w:r w:rsidR="00796D67">
        <w:t xml:space="preserve">in the Micron School of </w:t>
      </w:r>
      <w:r w:rsidR="00A32C89">
        <w:t>Materials Science and E</w:t>
      </w:r>
      <w:r w:rsidR="00796D67">
        <w:t xml:space="preserve">ngineering at </w:t>
      </w:r>
      <w:r w:rsidR="00A32C89">
        <w:t>Boise State University</w:t>
      </w:r>
      <w:r w:rsidR="008F65F1">
        <w:t xml:space="preserve"> and my primary research area is Computational Materials Science</w:t>
      </w:r>
      <w:r w:rsidR="0021709A">
        <w:t xml:space="preserve">. </w:t>
      </w:r>
      <w:r w:rsidR="0005769A">
        <w:t>I also have close to 10 years of experience as a</w:t>
      </w:r>
      <w:r w:rsidR="008F65F1" w:rsidRPr="008F65F1">
        <w:t xml:space="preserve"> </w:t>
      </w:r>
      <w:r w:rsidR="0005769A">
        <w:t>software engineer</w:t>
      </w:r>
      <w:r w:rsidR="008F65F1" w:rsidRPr="008F65F1">
        <w:t xml:space="preserve"> in </w:t>
      </w:r>
      <w:r w:rsidR="008916D6">
        <w:t xml:space="preserve">multinational companies and worked in a variety of </w:t>
      </w:r>
      <w:r w:rsidR="008F65F1" w:rsidRPr="008F65F1">
        <w:t xml:space="preserve">domain </w:t>
      </w:r>
      <w:r w:rsidR="008916D6">
        <w:t>such as</w:t>
      </w:r>
      <w:r w:rsidR="008F65F1" w:rsidRPr="008F65F1">
        <w:t xml:space="preserve"> life sciences, data visualization, automated testing, machine vision and industrial automation.</w:t>
      </w:r>
      <w:r w:rsidR="008F65F1">
        <w:t xml:space="preserve"> I hope to leverage my strong background in industrial and research software engineering </w:t>
      </w:r>
      <w:r w:rsidR="00FC55EE">
        <w:t xml:space="preserve">to bridge the gap between software engineering and physical sciences </w:t>
      </w:r>
      <w:r w:rsidR="00410805">
        <w:t>as a</w:t>
      </w:r>
      <w:r w:rsidR="008F65F1">
        <w:t xml:space="preserve"> Scientific Software Engineer </w:t>
      </w:r>
      <w:r w:rsidR="00410805">
        <w:t>at</w:t>
      </w:r>
      <w:r w:rsidR="008F65F1">
        <w:t xml:space="preserve"> your company.</w:t>
      </w:r>
    </w:p>
    <w:p w14:paraId="3EC425BA" w14:textId="42204209" w:rsidR="008F65F1" w:rsidRDefault="009D4B86" w:rsidP="00213CE5">
      <w:r>
        <w:t xml:space="preserve">I </w:t>
      </w:r>
      <w:r w:rsidR="009A19A3">
        <w:t xml:space="preserve">appreciate you taking the time to review my resume. </w:t>
      </w:r>
      <w:r w:rsidR="00FF3AB6">
        <w:t xml:space="preserve"> </w:t>
      </w:r>
      <w:r w:rsidR="003A28BA">
        <w:t xml:space="preserve">I look forward to elaborating how my skills will benefit your organization. Please contact me at (208) 789 9948 or via email at </w:t>
      </w:r>
      <w:hyperlink r:id="rId7" w:history="1">
        <w:r w:rsidR="003A28BA" w:rsidRPr="006B2311">
          <w:rPr>
            <w:rStyle w:val="Hyperlink"/>
          </w:rPr>
          <w:t>stephenthomas2018@gmail.com</w:t>
        </w:r>
      </w:hyperlink>
      <w:r w:rsidR="003A28BA">
        <w:t xml:space="preserve"> to arrange for a convenient meeting time.</w:t>
      </w:r>
    </w:p>
    <w:p w14:paraId="04C81DA0" w14:textId="0C252885" w:rsidR="003A28BA" w:rsidRDefault="003A28BA" w:rsidP="00213CE5">
      <w:r>
        <w:t>Thank you for your consideration and I look forward to hearing from you soon.</w:t>
      </w:r>
    </w:p>
    <w:p w14:paraId="05E82E3C" w14:textId="77777777" w:rsidR="00F72272" w:rsidRDefault="007A4A99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D80585234D400F4D8220BBFC0BE29341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5C0763F7D07524498866FE2D020CB65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37426939" w14:textId="77777777" w:rsidR="00BC467A" w:rsidRDefault="00213CE5" w:rsidP="00AC6117">
          <w:pPr>
            <w:pStyle w:val="Signature"/>
          </w:pPr>
          <w:r>
            <w:t xml:space="preserve">Stephen </w:t>
          </w:r>
          <w:proofErr w:type="spellStart"/>
          <w:r>
            <w:t>thomas</w:t>
          </w:r>
          <w:proofErr w:type="spellEnd"/>
        </w:p>
      </w:sdtContent>
    </w:sdt>
    <w:sectPr w:rsidR="00BC467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33CDA" w14:textId="77777777" w:rsidR="007A4A99" w:rsidRDefault="007A4A99">
      <w:pPr>
        <w:spacing w:after="0" w:line="240" w:lineRule="auto"/>
      </w:pPr>
      <w:r>
        <w:separator/>
      </w:r>
    </w:p>
  </w:endnote>
  <w:endnote w:type="continuationSeparator" w:id="0">
    <w:p w14:paraId="61288668" w14:textId="77777777" w:rsidR="007A4A99" w:rsidRDefault="007A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11F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8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A9A8A" w14:textId="77777777" w:rsidR="007A4A99" w:rsidRDefault="007A4A99">
      <w:pPr>
        <w:spacing w:after="0" w:line="240" w:lineRule="auto"/>
      </w:pPr>
      <w:r>
        <w:separator/>
      </w:r>
    </w:p>
  </w:footnote>
  <w:footnote w:type="continuationSeparator" w:id="0">
    <w:p w14:paraId="5896EFA5" w14:textId="77777777" w:rsidR="007A4A99" w:rsidRDefault="007A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4BFF0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9BD3F0" wp14:editId="651E5A5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18A54E3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DkmcPA+wAAAOEBAAATAAAAAAAAAAAAAAAA&#10;AAAAAABbQ29udGVudF9UeXBlc10ueG1sUEsBAi0AFAAGAAgAAAAhACOyauHXAAAAlAEAAAsAAAAA&#10;AAAAAAAAAAAALAEAAF9yZWxzLy5yZWxzUEsBAi0AFAAGAAgAAAAhAM1rVYsjAwAAzQoAAA4AAAAA&#10;AAAAAAAAAAAALAIAAGRycy9lMm9Eb2MueG1sUEsBAi0AFAAGAAgAAAAhAJH4R3/dAAAABgEAAA8A&#10;AAAAAAAAAAAAAAAAewUAAGRycy9kb3ducmV2LnhtbFBLBQYAAAAABAAEAPMAAACFBgAAAAA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D1CEA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7D296D" wp14:editId="54AB28A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1AB446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OSZw8D7AAAA4QEAABMAAAAAAAAAAAAAAAAAAAAA&#10;AFtDb250ZW50X1R5cGVzXS54bWxQSwECLQAUAAYACAAAACEAI7Jq4dcAAACUAQAACwAAAAAAAAAA&#10;AAAAAAAsAQAAX3JlbHMvLnJlbHNQSwECLQAUAAYACAAAACEAu6vFdB8DAADNCgAADgAAAAAAAAAA&#10;AAAAAAAsAgAAZHJzL2Uyb0RvYy54bWxQSwECLQAUAAYACAAAACEAkfhHf90AAAAGAQAADwAAAAAA&#10;AAAAAAAAAAB3BQAAZHJzL2Rvd25yZXYueG1sUEsFBgAAAAAEAAQA8wAAAIEGAAAAAA=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E5"/>
    <w:rsid w:val="0005769A"/>
    <w:rsid w:val="00213CE5"/>
    <w:rsid w:val="0021709A"/>
    <w:rsid w:val="00251664"/>
    <w:rsid w:val="003A28BA"/>
    <w:rsid w:val="003F5321"/>
    <w:rsid w:val="00410805"/>
    <w:rsid w:val="0048751C"/>
    <w:rsid w:val="00501646"/>
    <w:rsid w:val="00775AFB"/>
    <w:rsid w:val="00796D67"/>
    <w:rsid w:val="007A4A99"/>
    <w:rsid w:val="008916D6"/>
    <w:rsid w:val="008F65F1"/>
    <w:rsid w:val="009A19A3"/>
    <w:rsid w:val="009D4B86"/>
    <w:rsid w:val="00A32C89"/>
    <w:rsid w:val="00A76DAE"/>
    <w:rsid w:val="00AA77E8"/>
    <w:rsid w:val="00AC6117"/>
    <w:rsid w:val="00BC467A"/>
    <w:rsid w:val="00C063FB"/>
    <w:rsid w:val="00E5559C"/>
    <w:rsid w:val="00F72272"/>
    <w:rsid w:val="00F86C24"/>
    <w:rsid w:val="00FC55EE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F7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A28B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tephenthomas2018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thomas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884117681AF841A6FEFE5FAD5B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DBB0-4DB6-2541-93FA-917314F1BF55}"/>
      </w:docPartPr>
      <w:docPartBody>
        <w:p w:rsidR="00000000" w:rsidRDefault="00B85F8E">
          <w:pPr>
            <w:pStyle w:val="D7884117681AF841A6FEFE5FAD5B71C4"/>
          </w:pPr>
          <w:r>
            <w:t>Your Name</w:t>
          </w:r>
        </w:p>
      </w:docPartBody>
    </w:docPart>
    <w:docPart>
      <w:docPartPr>
        <w:name w:val="F9C61C7F79FCE441A43E5BABCC35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332DD-1D94-4E43-8205-70F6DC953C42}"/>
      </w:docPartPr>
      <w:docPartBody>
        <w:p w:rsidR="00000000" w:rsidRDefault="00B85F8E">
          <w:pPr>
            <w:pStyle w:val="F9C61C7F79FCE441A43E5BABCC35059C"/>
          </w:pPr>
          <w:r>
            <w:t>Recipient</w:t>
          </w:r>
        </w:p>
      </w:docPartBody>
    </w:docPart>
    <w:docPart>
      <w:docPartPr>
        <w:name w:val="C346CD15C8825145B58C3C557F9A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9E01-DF96-3B4A-A256-13E327853E3A}"/>
      </w:docPartPr>
      <w:docPartBody>
        <w:p w:rsidR="00000000" w:rsidRDefault="00B85F8E">
          <w:pPr>
            <w:pStyle w:val="C346CD15C8825145B58C3C557F9A9119"/>
          </w:pPr>
          <w:r>
            <w:t>Recipient</w:t>
          </w:r>
        </w:p>
      </w:docPartBody>
    </w:docPart>
    <w:docPart>
      <w:docPartPr>
        <w:name w:val="D80585234D400F4D8220BBFC0BE29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85818-EC46-A54E-93DE-DAA51F5676C3}"/>
      </w:docPartPr>
      <w:docPartBody>
        <w:p w:rsidR="00000000" w:rsidRDefault="00B85F8E">
          <w:pPr>
            <w:pStyle w:val="D80585234D400F4D8220BBFC0BE29341"/>
          </w:pPr>
          <w:r>
            <w:t>Sincerely,</w:t>
          </w:r>
        </w:p>
      </w:docPartBody>
    </w:docPart>
    <w:docPart>
      <w:docPartPr>
        <w:name w:val="5C0763F7D07524498866FE2D020CB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558FD-6351-D54B-8A01-CCC1AB4858E0}"/>
      </w:docPartPr>
      <w:docPartBody>
        <w:p w:rsidR="00000000" w:rsidRDefault="00B85F8E">
          <w:pPr>
            <w:pStyle w:val="5C0763F7D07524498866FE2D020CB65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8E"/>
    <w:rsid w:val="00B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884117681AF841A6FEFE5FAD5B71C4">
    <w:name w:val="D7884117681AF841A6FEFE5FAD5B71C4"/>
  </w:style>
  <w:style w:type="paragraph" w:customStyle="1" w:styleId="7030E7436D820C40B7526B6BD6DD410B">
    <w:name w:val="7030E7436D820C40B7526B6BD6DD410B"/>
  </w:style>
  <w:style w:type="paragraph" w:customStyle="1" w:styleId="3936484A216D2C4E8840A3A5A0CF1647">
    <w:name w:val="3936484A216D2C4E8840A3A5A0CF1647"/>
  </w:style>
  <w:style w:type="paragraph" w:customStyle="1" w:styleId="75E3BBCFF8B7F540B675A4AC8CCCF7B0">
    <w:name w:val="75E3BBCFF8B7F540B675A4AC8CCCF7B0"/>
  </w:style>
  <w:style w:type="paragraph" w:customStyle="1" w:styleId="62B6F1AB4EA0F44D956B60F4EE9F8B34">
    <w:name w:val="62B6F1AB4EA0F44D956B60F4EE9F8B34"/>
  </w:style>
  <w:style w:type="paragraph" w:customStyle="1" w:styleId="F9C61C7F79FCE441A43E5BABCC35059C">
    <w:name w:val="F9C61C7F79FCE441A43E5BABCC35059C"/>
  </w:style>
  <w:style w:type="paragraph" w:customStyle="1" w:styleId="46A4D82D192124499D76A22AF0CF16FE">
    <w:name w:val="46A4D82D192124499D76A22AF0CF16FE"/>
  </w:style>
  <w:style w:type="paragraph" w:customStyle="1" w:styleId="958DDCA0DA840C438162C631D94A1DA1">
    <w:name w:val="958DDCA0DA840C438162C631D94A1DA1"/>
  </w:style>
  <w:style w:type="paragraph" w:customStyle="1" w:styleId="DCE1D32AAE48774DAA3C00C392D8CBC9">
    <w:name w:val="DCE1D32AAE48774DAA3C00C392D8CBC9"/>
  </w:style>
  <w:style w:type="paragraph" w:customStyle="1" w:styleId="C346CD15C8825145B58C3C557F9A9119">
    <w:name w:val="C346CD15C8825145B58C3C557F9A9119"/>
  </w:style>
  <w:style w:type="paragraph" w:customStyle="1" w:styleId="251189738DD24D4488641A2E9E95121F">
    <w:name w:val="251189738DD24D4488641A2E9E95121F"/>
  </w:style>
  <w:style w:type="paragraph" w:customStyle="1" w:styleId="D80585234D400F4D8220BBFC0BE29341">
    <w:name w:val="D80585234D400F4D8220BBFC0BE29341"/>
  </w:style>
  <w:style w:type="paragraph" w:customStyle="1" w:styleId="5C0763F7D07524498866FE2D020CB654">
    <w:name w:val="5C0763F7D07524498866FE2D020CB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36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thomas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</dc:creator>
  <cp:keywords>Hiring Manager</cp:keywords>
  <dc:description/>
  <cp:lastModifiedBy>Stephen Thomas</cp:lastModifiedBy>
  <cp:revision>2</cp:revision>
  <dcterms:created xsi:type="dcterms:W3CDTF">2017-11-29T16:51:00Z</dcterms:created>
  <dcterms:modified xsi:type="dcterms:W3CDTF">2017-11-29T17:45:00Z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